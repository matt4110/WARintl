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BC" w:rsidRDefault="00024F0A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36CE7D6827BF4F61A70C7A8A5B8FE8A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CD4F1B">
            <w:t>4159 Herman Ave.</w:t>
          </w:r>
        </w:sdtContent>
      </w:sdt>
    </w:p>
    <w:sdt>
      <w:sdtPr>
        <w:alias w:val="Category"/>
        <w:tag w:val=""/>
        <w:id w:val="1543715586"/>
        <w:placeholder>
          <w:docPart w:val="728B842CB25F4D49821340A219E6BCC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CD4F1B">
          <w:pPr>
            <w:pStyle w:val="ContactInfo"/>
          </w:pPr>
          <w:r>
            <w:t>Wyoming, MI   49509</w:t>
          </w:r>
        </w:p>
      </w:sdtContent>
    </w:sdt>
    <w:p w:rsidR="002C42BC" w:rsidRDefault="00024F0A">
      <w:pPr>
        <w:pStyle w:val="ContactInfo"/>
      </w:pPr>
      <w:sdt>
        <w:sdtPr>
          <w:alias w:val="Telephone"/>
          <w:tag w:val="Telephone"/>
          <w:id w:val="599758962"/>
          <w:placeholder>
            <w:docPart w:val="B9837A81FE114BD29C1DC1A633CDE1B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D4F1B">
            <w:t>616-530-7039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C0E0D4D248A24C0CBCD59062AB4AA740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CD4F1B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ruthaldrich1@gmail.com</w:t>
          </w:r>
        </w:p>
      </w:sdtContent>
    </w:sdt>
    <w:p w:rsidR="002C42BC" w:rsidRDefault="00024F0A">
      <w:pPr>
        <w:pStyle w:val="Name"/>
      </w:pPr>
      <w:sdt>
        <w:sdtPr>
          <w:alias w:val="Your Name"/>
          <w:tag w:val=""/>
          <w:id w:val="1197042864"/>
          <w:placeholder>
            <w:docPart w:val="75E7F7ACFCDA41E49E3A088D98E86D4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D4F1B">
            <w:t>Ruth Aldrich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620"/>
        <w:gridCol w:w="630"/>
        <w:gridCol w:w="7830"/>
      </w:tblGrid>
      <w:tr w:rsidR="002C42BC" w:rsidTr="009937DE">
        <w:tc>
          <w:tcPr>
            <w:tcW w:w="1620" w:type="dxa"/>
          </w:tcPr>
          <w:p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630" w:type="dxa"/>
          </w:tcPr>
          <w:p w:rsidR="002C42BC" w:rsidRDefault="002C42BC"/>
        </w:tc>
        <w:tc>
          <w:tcPr>
            <w:tcW w:w="7830" w:type="dxa"/>
          </w:tcPr>
          <w:p w:rsidR="002C42BC" w:rsidRDefault="00CD4F1B" w:rsidP="00CD4F1B">
            <w:pPr>
              <w:pStyle w:val="ResumeText"/>
            </w:pPr>
            <w:r>
              <w:t>To seek a position in an organization, in which I may serve and use my skill and experience, for the betterment of the organization.</w:t>
            </w:r>
          </w:p>
        </w:tc>
      </w:tr>
      <w:tr w:rsidR="002C42BC" w:rsidTr="009937DE">
        <w:tc>
          <w:tcPr>
            <w:tcW w:w="1620" w:type="dxa"/>
          </w:tcPr>
          <w:p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630" w:type="dxa"/>
          </w:tcPr>
          <w:p w:rsidR="002C42BC" w:rsidRDefault="002C42BC"/>
        </w:tc>
        <w:tc>
          <w:tcPr>
            <w:tcW w:w="7830" w:type="dxa"/>
          </w:tcPr>
          <w:p w:rsidR="002C42BC" w:rsidRDefault="00CD4F1B" w:rsidP="00CD4F1B">
            <w:pPr>
              <w:pStyle w:val="ResumeText"/>
            </w:pPr>
            <w:r>
              <w:t>Organization, strong eye for detail, thoroughness, customer service, dependability, accuracy</w:t>
            </w:r>
          </w:p>
        </w:tc>
      </w:tr>
      <w:tr w:rsidR="002C42BC" w:rsidTr="009937DE">
        <w:tc>
          <w:tcPr>
            <w:tcW w:w="1620" w:type="dxa"/>
          </w:tcPr>
          <w:p w:rsidR="002C42BC" w:rsidRDefault="00414819">
            <w:pPr>
              <w:pStyle w:val="Heading1"/>
            </w:pPr>
            <w:r>
              <w:t>Experience</w:t>
            </w:r>
          </w:p>
        </w:tc>
        <w:tc>
          <w:tcPr>
            <w:tcW w:w="630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4AF25A0931694D46B54A4E16015CDA9E"/>
                  </w:placeholder>
                  <w15:color w:val="C0C0C0"/>
                  <w15:repeatingSectionItem/>
                </w:sdtPr>
                <w:sdtEndPr/>
                <w:sdtContent>
                  <w:p w:rsidR="002C42BC" w:rsidRDefault="00CD4F1B">
                    <w:pPr>
                      <w:pStyle w:val="Heading2"/>
                    </w:pPr>
                    <w:r>
                      <w:t>Tri-unity christian school</w:t>
                    </w:r>
                  </w:p>
                  <w:p w:rsidR="002C42BC" w:rsidRDefault="00CD4F1B">
                    <w:pPr>
                      <w:pStyle w:val="ResumeText"/>
                    </w:pPr>
                    <w:r>
                      <w:t>September 2006-December 2011</w:t>
                    </w:r>
                  </w:p>
                  <w:p w:rsidR="00966E11" w:rsidRDefault="00966E11" w:rsidP="00966E1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Two years as Special Services Aid where academic support was given to learning disabled and emotionally impaired </w:t>
                    </w:r>
                    <w:r w:rsidR="006E1CC1">
                      <w:t>students</w:t>
                    </w:r>
                  </w:p>
                  <w:p w:rsidR="00966E11" w:rsidRDefault="00966E11" w:rsidP="00966E1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Four years as High School Administrative Assistant, where tasks were numerous and varied, while running a very busy school office</w:t>
                    </w:r>
                  </w:p>
                  <w:p w:rsidR="00966E11" w:rsidRDefault="00966E11" w:rsidP="00966E1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Gave direct oversight to all daily operations of school office</w:t>
                    </w:r>
                  </w:p>
                  <w:p w:rsidR="00966E11" w:rsidRDefault="00966E11" w:rsidP="00966E1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Scheduling</w:t>
                    </w:r>
                  </w:p>
                  <w:p w:rsidR="00966E11" w:rsidRDefault="00966E11" w:rsidP="00966E1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Coordinated all school events (graduation, homecoming, senior class trip, school retreats, etc.)</w:t>
                    </w:r>
                  </w:p>
                  <w:p w:rsidR="00966E11" w:rsidRDefault="00966E11" w:rsidP="00966E1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Gave leadership and oversight to groups of parent and student volunteers and to a part-time, paid receptionist</w:t>
                    </w:r>
                  </w:p>
                  <w:p w:rsidR="00966E11" w:rsidRDefault="00966E11" w:rsidP="00966E1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Recorded and maintained student records</w:t>
                    </w:r>
                  </w:p>
                  <w:p w:rsidR="006E1CC1" w:rsidRDefault="006E1CC1" w:rsidP="00966E1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Maintenance of school calendar and events</w:t>
                    </w:r>
                  </w:p>
                  <w:p w:rsidR="00966E11" w:rsidRDefault="00966E11" w:rsidP="00966E1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Ordered and purchased all school supplies</w:t>
                    </w:r>
                  </w:p>
                  <w:p w:rsidR="00966E11" w:rsidRDefault="00966E11" w:rsidP="00966E1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Composed and edited written and electronic correspondence</w:t>
                    </w:r>
                  </w:p>
                  <w:p w:rsidR="00966E11" w:rsidRDefault="00966E11" w:rsidP="00966E1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Ha</w:t>
                    </w:r>
                    <w:r w:rsidR="009937DE">
                      <w:t>ndled financial records for multiple</w:t>
                    </w:r>
                    <w:r>
                      <w:t xml:space="preserve"> student groups</w:t>
                    </w:r>
                  </w:p>
                  <w:p w:rsidR="00966E11" w:rsidRDefault="00966E11" w:rsidP="00966E1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Gave direct assistance to high school principal and student life director</w:t>
                    </w:r>
                  </w:p>
                  <w:p w:rsidR="00966E11" w:rsidRDefault="00966E11" w:rsidP="00966E1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Daily interaction with teaching staff, parents and students</w:t>
                    </w:r>
                  </w:p>
                  <w:p w:rsidR="002C42BC" w:rsidRDefault="009937DE" w:rsidP="00966E1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Trained in basic first aid and CPR certified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996993780"/>
                  <w:placeholder>
                    <w:docPart w:val="BD5B187E1A0D4AF6A09A41F263DB9D4E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:rsidR="00CD4F1B" w:rsidRDefault="009937DE" w:rsidP="0092629C">
                    <w:pPr>
                      <w:pStyle w:val="Heading2"/>
                    </w:pPr>
                    <w:r>
                      <w:t>Grand Rapids First Church</w:t>
                    </w:r>
                  </w:p>
                  <w:p w:rsidR="00CD4F1B" w:rsidRDefault="009937DE" w:rsidP="0092629C">
                    <w:pPr>
                      <w:pStyle w:val="ResumeText"/>
                    </w:pPr>
                    <w:r>
                      <w:t>January 1994-September 2002</w:t>
                    </w:r>
                  </w:p>
                  <w:p w:rsidR="009937DE" w:rsidRDefault="009937DE" w:rsidP="009937DE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Though this was an unpaid position, I had multiple responsibilities to maintain as the wife of an associate pastor in a very large church.</w:t>
                    </w:r>
                  </w:p>
                  <w:p w:rsidR="009937DE" w:rsidRDefault="009937DE" w:rsidP="009937DE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Organized youth group outings and retreats</w:t>
                    </w:r>
                  </w:p>
                  <w:p w:rsidR="009937DE" w:rsidRDefault="009937DE" w:rsidP="009937DE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Gave weekly office and administrative assistance</w:t>
                    </w:r>
                  </w:p>
                  <w:p w:rsidR="009937DE" w:rsidRDefault="009937DE" w:rsidP="009937DE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Coordinated 50+ weddings</w:t>
                    </w:r>
                  </w:p>
                  <w:p w:rsidR="009937DE" w:rsidRDefault="009937DE" w:rsidP="009937DE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Extensive experience in young adult and pre-marriage counseling</w:t>
                    </w:r>
                  </w:p>
                  <w:p w:rsidR="009937DE" w:rsidRDefault="009937DE" w:rsidP="009937DE"/>
                  <w:p w:rsidR="00CD4F1B" w:rsidRDefault="00024F0A" w:rsidP="009937DE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4AF25A0931694D46B54A4E16015CDA9E"/>
                  </w:placeholder>
                  <w15:color w:val="C0C0C0"/>
                  <w15:repeatingSectionItem/>
                </w:sdtPr>
                <w:sdtEndPr/>
                <w:sdtContent>
                  <w:p w:rsidR="002C42BC" w:rsidRDefault="009937DE">
                    <w:pPr>
                      <w:pStyle w:val="Heading2"/>
                    </w:pPr>
                    <w:r>
                      <w:t>Rogers department store</w:t>
                    </w:r>
                  </w:p>
                  <w:p w:rsidR="009937DE" w:rsidRDefault="009937DE" w:rsidP="009937DE">
                    <w:pPr>
                      <w:pStyle w:val="ResumeText"/>
                    </w:pPr>
                    <w:r>
                      <w:t>May 1992-May 1997</w:t>
                    </w:r>
                  </w:p>
                  <w:p w:rsidR="009937DE" w:rsidRDefault="009937DE" w:rsidP="009937DE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>
                      <w:t>Cashier and Sales Associate</w:t>
                    </w:r>
                  </w:p>
                  <w:p w:rsidR="009937DE" w:rsidRDefault="009937DE" w:rsidP="009937DE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>
                      <w:t>Merchandising</w:t>
                    </w:r>
                  </w:p>
                  <w:p w:rsidR="009937DE" w:rsidRDefault="009937DE" w:rsidP="009937DE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>
                      <w:t>Customer relations</w:t>
                    </w:r>
                  </w:p>
                  <w:p w:rsidR="002C42BC" w:rsidRDefault="009937DE" w:rsidP="009937DE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>
                      <w:t>Cash handling</w:t>
                    </w:r>
                  </w:p>
                </w:sdtContent>
              </w:sdt>
            </w:sdtContent>
          </w:sdt>
        </w:tc>
      </w:tr>
      <w:tr w:rsidR="002C42BC" w:rsidTr="009937DE">
        <w:tc>
          <w:tcPr>
            <w:tcW w:w="1620" w:type="dxa"/>
          </w:tcPr>
          <w:p w:rsidR="002C42BC" w:rsidRDefault="00414819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630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4AF25A0931694D46B54A4E16015CDA9E"/>
                  </w:placeholder>
                  <w15:repeatingSectionItem/>
                </w:sdtPr>
                <w:sdtEndPr/>
                <w:sdtContent>
                  <w:p w:rsidR="002C42BC" w:rsidRDefault="009937DE">
                    <w:pPr>
                      <w:pStyle w:val="Heading2"/>
                    </w:pPr>
                    <w:r>
                      <w:t>Grand Rapids Community college</w:t>
                    </w:r>
                  </w:p>
                  <w:p w:rsidR="009937DE" w:rsidRDefault="009937DE" w:rsidP="009937DE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Course work in general studies</w:t>
                    </w:r>
                  </w:p>
                  <w:p w:rsidR="002C42BC" w:rsidRDefault="009937DE" w:rsidP="009937DE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High school diploma – Rogers High School</w:t>
                    </w:r>
                  </w:p>
                </w:sdtContent>
              </w:sdt>
            </w:sdtContent>
          </w:sdt>
        </w:tc>
      </w:tr>
      <w:tr w:rsidR="002C42BC" w:rsidTr="009937DE">
        <w:tc>
          <w:tcPr>
            <w:tcW w:w="1620" w:type="dxa"/>
          </w:tcPr>
          <w:p w:rsidR="002C42BC" w:rsidRDefault="00B850DE">
            <w:pPr>
              <w:pStyle w:val="Heading1"/>
            </w:pPr>
            <w:r>
              <w:t>Volunteer work</w:t>
            </w:r>
          </w:p>
        </w:tc>
        <w:tc>
          <w:tcPr>
            <w:tcW w:w="630" w:type="dxa"/>
          </w:tcPr>
          <w:p w:rsidR="002C42BC" w:rsidRDefault="002C42BC"/>
        </w:tc>
        <w:tc>
          <w:tcPr>
            <w:tcW w:w="7830" w:type="dxa"/>
          </w:tcPr>
          <w:p w:rsidR="002C42BC" w:rsidRPr="007F0072" w:rsidRDefault="00B850DE" w:rsidP="006E1CC1">
            <w:pPr>
              <w:pStyle w:val="ResumeText"/>
              <w:rPr>
                <w:rFonts w:asciiTheme="majorHAnsi" w:hAnsiTheme="majorHAnsi"/>
                <w:b/>
              </w:rPr>
            </w:pPr>
            <w:r w:rsidRPr="007F0072">
              <w:rPr>
                <w:rFonts w:asciiTheme="majorHAnsi" w:hAnsiTheme="majorHAnsi"/>
                <w:b/>
              </w:rPr>
              <w:t>TRI-UNITY CHRISTIAN SCHOOL, WEST SIDE CHRISTIAN SCHOOL, GLENWOOD ELEMENTARY</w:t>
            </w:r>
            <w:r w:rsidR="008F2925" w:rsidRPr="007F0072">
              <w:rPr>
                <w:rFonts w:asciiTheme="majorHAnsi" w:hAnsiTheme="majorHAnsi"/>
                <w:b/>
              </w:rPr>
              <w:t xml:space="preserve"> SCHOOL</w:t>
            </w:r>
            <w:r w:rsidRPr="007F0072">
              <w:rPr>
                <w:rFonts w:asciiTheme="majorHAnsi" w:hAnsiTheme="majorHAnsi"/>
                <w:b/>
              </w:rPr>
              <w:t>, GRAND RAPIDS CATHOLIC CENTRAL</w:t>
            </w:r>
            <w:r w:rsidR="008F2925" w:rsidRPr="007F0072">
              <w:rPr>
                <w:rFonts w:asciiTheme="majorHAnsi" w:hAnsiTheme="majorHAnsi"/>
                <w:b/>
              </w:rPr>
              <w:t xml:space="preserve"> HIGH SCHOOL</w:t>
            </w:r>
          </w:p>
          <w:p w:rsidR="00B850DE" w:rsidRDefault="00B850DE" w:rsidP="006E1CC1">
            <w:pPr>
              <w:pStyle w:val="ResumeText"/>
            </w:pPr>
            <w:r>
              <w:t>July 2005-present</w:t>
            </w:r>
          </w:p>
          <w:p w:rsidR="00B850DE" w:rsidRDefault="00B850DE" w:rsidP="00B850DE">
            <w:pPr>
              <w:pStyle w:val="ResumeText"/>
              <w:numPr>
                <w:ilvl w:val="0"/>
                <w:numId w:val="6"/>
              </w:numPr>
            </w:pPr>
            <w:r>
              <w:t>Middle/high school library work consisting of sorting, shelving, and organizing materials as well as assisting students in finding personal r</w:t>
            </w:r>
            <w:r w:rsidR="008F2925">
              <w:t>eading and/or research materials</w:t>
            </w:r>
            <w:bookmarkStart w:id="0" w:name="_GoBack"/>
            <w:bookmarkEnd w:id="0"/>
          </w:p>
          <w:p w:rsidR="00B850DE" w:rsidRDefault="00B850DE" w:rsidP="00B850DE">
            <w:pPr>
              <w:pStyle w:val="ResumeText"/>
              <w:numPr>
                <w:ilvl w:val="0"/>
                <w:numId w:val="6"/>
              </w:numPr>
            </w:pPr>
            <w:r>
              <w:t>Read and screen new books for content and age appropriateness for English teachers and librarians at three different schools</w:t>
            </w:r>
          </w:p>
          <w:p w:rsidR="00B850DE" w:rsidRPr="00B850DE" w:rsidRDefault="008F2925" w:rsidP="00B850DE">
            <w:pPr>
              <w:pStyle w:val="ResumeText"/>
              <w:numPr>
                <w:ilvl w:val="0"/>
                <w:numId w:val="6"/>
              </w:numPr>
            </w:pPr>
            <w:r>
              <w:t>Worked one-on-one with students in a reading program at Glenwood Elementary students to improve literacy</w:t>
            </w:r>
          </w:p>
        </w:tc>
      </w:tr>
      <w:tr w:rsidR="002C42BC" w:rsidTr="009937DE">
        <w:tc>
          <w:tcPr>
            <w:tcW w:w="1620" w:type="dxa"/>
          </w:tcPr>
          <w:p w:rsidR="002C42BC" w:rsidRDefault="008F2925">
            <w:pPr>
              <w:pStyle w:val="Heading1"/>
            </w:pPr>
            <w:r>
              <w:t>HOBBIES AND INTERESTS</w:t>
            </w:r>
          </w:p>
        </w:tc>
        <w:tc>
          <w:tcPr>
            <w:tcW w:w="630" w:type="dxa"/>
          </w:tcPr>
          <w:p w:rsidR="002C42BC" w:rsidRDefault="002C42BC"/>
        </w:tc>
        <w:tc>
          <w:tcPr>
            <w:tcW w:w="7830" w:type="dxa"/>
          </w:tcPr>
          <w:p w:rsidR="002C42BC" w:rsidRDefault="008F2925" w:rsidP="008F2925">
            <w:pPr>
              <w:pStyle w:val="ResumeText"/>
              <w:numPr>
                <w:ilvl w:val="0"/>
                <w:numId w:val="7"/>
              </w:numPr>
            </w:pPr>
            <w:r>
              <w:t>Avid reader</w:t>
            </w:r>
          </w:p>
          <w:p w:rsidR="008F2925" w:rsidRDefault="008F2925" w:rsidP="008F2925">
            <w:pPr>
              <w:pStyle w:val="ResumeText"/>
              <w:numPr>
                <w:ilvl w:val="0"/>
                <w:numId w:val="7"/>
              </w:numPr>
            </w:pPr>
            <w:r>
              <w:t>Proofreading</w:t>
            </w:r>
          </w:p>
          <w:p w:rsidR="008F2925" w:rsidRDefault="008F2925" w:rsidP="008F2925">
            <w:pPr>
              <w:pStyle w:val="ResumeText"/>
              <w:numPr>
                <w:ilvl w:val="0"/>
                <w:numId w:val="7"/>
              </w:numPr>
            </w:pPr>
            <w:r>
              <w:t>Keeping current with contemporary literature and trends</w:t>
            </w:r>
          </w:p>
          <w:p w:rsidR="008F2925" w:rsidRDefault="008F2925" w:rsidP="008F2925">
            <w:pPr>
              <w:pStyle w:val="ResumeText"/>
              <w:numPr>
                <w:ilvl w:val="0"/>
                <w:numId w:val="7"/>
              </w:numPr>
            </w:pPr>
            <w:r>
              <w:t>Family time</w:t>
            </w:r>
          </w:p>
        </w:tc>
      </w:tr>
      <w:tr w:rsidR="002C42BC" w:rsidTr="009937DE">
        <w:tc>
          <w:tcPr>
            <w:tcW w:w="1620" w:type="dxa"/>
          </w:tcPr>
          <w:p w:rsidR="002C42BC" w:rsidRDefault="00414819">
            <w:pPr>
              <w:pStyle w:val="Heading1"/>
            </w:pPr>
            <w:r>
              <w:t>References</w:t>
            </w:r>
          </w:p>
        </w:tc>
        <w:tc>
          <w:tcPr>
            <w:tcW w:w="630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4AF25A0931694D46B54A4E16015CDA9E"/>
                  </w:placeholder>
                  <w15:color w:val="C0C0C0"/>
                  <w15:repeatingSectionItem/>
                </w:sdtPr>
                <w:sdtEndPr/>
                <w:sdtContent>
                  <w:p w:rsidR="006E1CC1" w:rsidRPr="006E1CC1" w:rsidRDefault="006E1CC1" w:rsidP="006E1CC1">
                    <w:pPr>
                      <w:pStyle w:val="Heading2"/>
                    </w:pPr>
                    <w:r>
                      <w:t>Ms. Mary wesley</w:t>
                    </w:r>
                  </w:p>
                  <w:p w:rsidR="002C42BC" w:rsidRDefault="006E1CC1" w:rsidP="006E1CC1">
                    <w:pPr>
                      <w:pStyle w:val="ResumeText"/>
                    </w:pPr>
                    <w:r>
                      <w:t>Teacher, Tri-unity Christian School</w:t>
                    </w:r>
                  </w:p>
                  <w:p w:rsidR="006E1CC1" w:rsidRDefault="008F2925">
                    <w:r>
                      <w:t>maryjowesley@gmail.com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789963709"/>
                  <w:placeholder>
                    <w:docPart w:val="C7215A5D3E9E4497B12882DFBD95CE50"/>
                  </w:placeholder>
                  <w15:color w:val="C0C0C0"/>
                  <w15:repeatingSectionItem/>
                </w:sdtPr>
                <w:sdtEndPr/>
                <w:sdtContent>
                  <w:p w:rsidR="006E1CC1" w:rsidRDefault="006E1CC1" w:rsidP="006E1CC1">
                    <w:pPr>
                      <w:pStyle w:val="Heading2"/>
                    </w:pPr>
                    <w:r>
                      <w:t>Ms. Tricia Kremke-hilgendorf</w:t>
                    </w:r>
                  </w:p>
                  <w:p w:rsidR="006E1CC1" w:rsidRDefault="006E1CC1" w:rsidP="006E1CC1">
                    <w:pPr>
                      <w:pStyle w:val="ResumeText"/>
                    </w:pPr>
                    <w:r>
                      <w:t>Teacher, The Potter’s House</w:t>
                    </w:r>
                  </w:p>
                  <w:p w:rsidR="002C42BC" w:rsidRDefault="006E1CC1" w:rsidP="006E1CC1">
                    <w:r>
                      <w:t>triciak@gmail.com</w:t>
                    </w:r>
                  </w:p>
                </w:sdtContent>
              </w:sdt>
            </w:sdtContent>
          </w:sdt>
        </w:tc>
      </w:tr>
    </w:tbl>
    <w:p w:rsidR="002C42BC" w:rsidRDefault="002C42BC"/>
    <w:sectPr w:rsidR="002C42BC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F0A" w:rsidRDefault="00024F0A">
      <w:pPr>
        <w:spacing w:before="0" w:after="0" w:line="240" w:lineRule="auto"/>
      </w:pPr>
      <w:r>
        <w:separator/>
      </w:r>
    </w:p>
  </w:endnote>
  <w:endnote w:type="continuationSeparator" w:id="0">
    <w:p w:rsidR="00024F0A" w:rsidRDefault="00024F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F007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F0A" w:rsidRDefault="00024F0A">
      <w:pPr>
        <w:spacing w:before="0" w:after="0" w:line="240" w:lineRule="auto"/>
      </w:pPr>
      <w:r>
        <w:separator/>
      </w:r>
    </w:p>
  </w:footnote>
  <w:footnote w:type="continuationSeparator" w:id="0">
    <w:p w:rsidR="00024F0A" w:rsidRDefault="00024F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3313D"/>
    <w:multiLevelType w:val="hybridMultilevel"/>
    <w:tmpl w:val="5E52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20621"/>
    <w:multiLevelType w:val="hybridMultilevel"/>
    <w:tmpl w:val="ABFE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9332A"/>
    <w:multiLevelType w:val="hybridMultilevel"/>
    <w:tmpl w:val="2016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76D4B"/>
    <w:multiLevelType w:val="hybridMultilevel"/>
    <w:tmpl w:val="5622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17BE8"/>
    <w:multiLevelType w:val="hybridMultilevel"/>
    <w:tmpl w:val="95B0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E4022"/>
    <w:multiLevelType w:val="hybridMultilevel"/>
    <w:tmpl w:val="2656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65DFB"/>
    <w:multiLevelType w:val="hybridMultilevel"/>
    <w:tmpl w:val="5DC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1B"/>
    <w:rsid w:val="00024F0A"/>
    <w:rsid w:val="002C42BC"/>
    <w:rsid w:val="00414819"/>
    <w:rsid w:val="00533317"/>
    <w:rsid w:val="006E1CC1"/>
    <w:rsid w:val="007F0072"/>
    <w:rsid w:val="008F2925"/>
    <w:rsid w:val="00966E11"/>
    <w:rsid w:val="009937DE"/>
    <w:rsid w:val="00B850DE"/>
    <w:rsid w:val="00CD4F1B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F8089"/>
  <w15:chartTrackingRefBased/>
  <w15:docId w15:val="{D89821BB-AB21-401C-84DA-53061618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96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er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CE7D6827BF4F61A70C7A8A5B8F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C89C4-65EB-4121-BFAE-9F2E81876823}"/>
      </w:docPartPr>
      <w:docPartBody>
        <w:p w:rsidR="00BE4E01" w:rsidRDefault="00AA008D">
          <w:pPr>
            <w:pStyle w:val="36CE7D6827BF4F61A70C7A8A5B8FE8A5"/>
          </w:pPr>
          <w:r>
            <w:t>[Street Address]</w:t>
          </w:r>
        </w:p>
      </w:docPartBody>
    </w:docPart>
    <w:docPart>
      <w:docPartPr>
        <w:name w:val="728B842CB25F4D49821340A219E6B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BE65D-CBD0-4B46-A6F0-41A5D1B5B5A8}"/>
      </w:docPartPr>
      <w:docPartBody>
        <w:p w:rsidR="00BE4E01" w:rsidRDefault="00AA008D">
          <w:pPr>
            <w:pStyle w:val="728B842CB25F4D49821340A219E6BCC7"/>
          </w:pPr>
          <w:r>
            <w:t>[City, ST ZIP Code]</w:t>
          </w:r>
        </w:p>
      </w:docPartBody>
    </w:docPart>
    <w:docPart>
      <w:docPartPr>
        <w:name w:val="B9837A81FE114BD29C1DC1A633CDE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8B252-3748-4828-9F94-138175EC23FB}"/>
      </w:docPartPr>
      <w:docPartBody>
        <w:p w:rsidR="00BE4E01" w:rsidRDefault="00AA008D">
          <w:pPr>
            <w:pStyle w:val="B9837A81FE114BD29C1DC1A633CDE1B2"/>
          </w:pPr>
          <w:r>
            <w:t>[Telephone]</w:t>
          </w:r>
        </w:p>
      </w:docPartBody>
    </w:docPart>
    <w:docPart>
      <w:docPartPr>
        <w:name w:val="C0E0D4D248A24C0CBCD59062AB4AA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D6357-058C-4476-8A34-5C0D9B7E09D9}"/>
      </w:docPartPr>
      <w:docPartBody>
        <w:p w:rsidR="00BE4E01" w:rsidRDefault="00AA008D">
          <w:pPr>
            <w:pStyle w:val="C0E0D4D248A24C0CBCD59062AB4AA740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5E7F7ACFCDA41E49E3A088D98E86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E0F9-9F5F-4A1F-9203-0FF9D83A0B2F}"/>
      </w:docPartPr>
      <w:docPartBody>
        <w:p w:rsidR="00BE4E01" w:rsidRDefault="00AA008D">
          <w:pPr>
            <w:pStyle w:val="75E7F7ACFCDA41E49E3A088D98E86D43"/>
          </w:pPr>
          <w:r>
            <w:t>[Your Name]</w:t>
          </w:r>
        </w:p>
      </w:docPartBody>
    </w:docPart>
    <w:docPart>
      <w:docPartPr>
        <w:name w:val="4AF25A0931694D46B54A4E16015CD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1B5BC-A8CB-43FF-8486-F01BB08CC914}"/>
      </w:docPartPr>
      <w:docPartBody>
        <w:p w:rsidR="00BE4E01" w:rsidRDefault="00AA008D">
          <w:pPr>
            <w:pStyle w:val="4AF25A0931694D46B54A4E16015CDA9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D5B187E1A0D4AF6A09A41F263DB9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318B1-B463-494D-8F8A-D77370E9F65F}"/>
      </w:docPartPr>
      <w:docPartBody>
        <w:p w:rsidR="00BE4E01" w:rsidRDefault="00471B07" w:rsidP="00471B07">
          <w:pPr>
            <w:pStyle w:val="BD5B187E1A0D4AF6A09A41F263DB9D4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215A5D3E9E4497B12882DFBD95C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26365-1E94-4816-A0D2-6F828967D05D}"/>
      </w:docPartPr>
      <w:docPartBody>
        <w:p w:rsidR="00BE4E01" w:rsidRDefault="00471B07" w:rsidP="00471B07">
          <w:pPr>
            <w:pStyle w:val="C7215A5D3E9E4497B12882DFBD95CE5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07"/>
    <w:rsid w:val="00471B07"/>
    <w:rsid w:val="00AA008D"/>
    <w:rsid w:val="00AE3BC7"/>
    <w:rsid w:val="00B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CE7D6827BF4F61A70C7A8A5B8FE8A5">
    <w:name w:val="36CE7D6827BF4F61A70C7A8A5B8FE8A5"/>
  </w:style>
  <w:style w:type="paragraph" w:customStyle="1" w:styleId="728B842CB25F4D49821340A219E6BCC7">
    <w:name w:val="728B842CB25F4D49821340A219E6BCC7"/>
  </w:style>
  <w:style w:type="paragraph" w:customStyle="1" w:styleId="B9837A81FE114BD29C1DC1A633CDE1B2">
    <w:name w:val="B9837A81FE114BD29C1DC1A633CDE1B2"/>
  </w:style>
  <w:style w:type="paragraph" w:customStyle="1" w:styleId="021BB0C3122B4077909F21AA4B3EA8EA">
    <w:name w:val="021BB0C3122B4077909F21AA4B3EA8EA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C0E0D4D248A24C0CBCD59062AB4AA740">
    <w:name w:val="C0E0D4D248A24C0CBCD59062AB4AA740"/>
  </w:style>
  <w:style w:type="paragraph" w:customStyle="1" w:styleId="75E7F7ACFCDA41E49E3A088D98E86D43">
    <w:name w:val="75E7F7ACFCDA41E49E3A088D98E86D43"/>
  </w:style>
  <w:style w:type="paragraph" w:customStyle="1" w:styleId="0FFB4FEA9762439EBA2F25E8F99EE426">
    <w:name w:val="0FFB4FEA9762439EBA2F25E8F99EE426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F748C48C03CF43308294461F0AE20174">
    <w:name w:val="F748C48C03CF43308294461F0AE20174"/>
  </w:style>
  <w:style w:type="character" w:styleId="PlaceholderText">
    <w:name w:val="Placeholder Text"/>
    <w:basedOn w:val="DefaultParagraphFont"/>
    <w:uiPriority w:val="99"/>
    <w:semiHidden/>
    <w:rsid w:val="00471B07"/>
    <w:rPr>
      <w:color w:val="808080"/>
    </w:rPr>
  </w:style>
  <w:style w:type="paragraph" w:customStyle="1" w:styleId="4AF25A0931694D46B54A4E16015CDA9E">
    <w:name w:val="4AF25A0931694D46B54A4E16015CDA9E"/>
  </w:style>
  <w:style w:type="paragraph" w:customStyle="1" w:styleId="8E6AB731FF7348E694AAB5D40CF88548">
    <w:name w:val="8E6AB731FF7348E694AAB5D40CF88548"/>
  </w:style>
  <w:style w:type="paragraph" w:customStyle="1" w:styleId="3F44DB26A60C4ADC97AAC3AD42AE8098">
    <w:name w:val="3F44DB26A60C4ADC97AAC3AD42AE8098"/>
  </w:style>
  <w:style w:type="paragraph" w:customStyle="1" w:styleId="2B8EC6C208A84963821782D688EC7688">
    <w:name w:val="2B8EC6C208A84963821782D688EC7688"/>
  </w:style>
  <w:style w:type="paragraph" w:customStyle="1" w:styleId="9C4DBF50A40E453487B29C3C91844235">
    <w:name w:val="9C4DBF50A40E453487B29C3C91844235"/>
  </w:style>
  <w:style w:type="paragraph" w:customStyle="1" w:styleId="189092B1567A45E9AA01E23C6D2C5B06">
    <w:name w:val="189092B1567A45E9AA01E23C6D2C5B06"/>
  </w:style>
  <w:style w:type="paragraph" w:customStyle="1" w:styleId="2203FBA883AA4C4CA4755936E74820FE">
    <w:name w:val="2203FBA883AA4C4CA4755936E74820FE"/>
  </w:style>
  <w:style w:type="paragraph" w:customStyle="1" w:styleId="A4B1BA71AA8545CAB5AC5280416D42FC">
    <w:name w:val="A4B1BA71AA8545CAB5AC5280416D42FC"/>
  </w:style>
  <w:style w:type="paragraph" w:customStyle="1" w:styleId="14FF8555F4914A16BC8F321C99E0E9A9">
    <w:name w:val="14FF8555F4914A16BC8F321C99E0E9A9"/>
  </w:style>
  <w:style w:type="paragraph" w:customStyle="1" w:styleId="C16BEB05DB524FC6B963F6F961ED563E">
    <w:name w:val="C16BEB05DB524FC6B963F6F961ED563E"/>
  </w:style>
  <w:style w:type="paragraph" w:customStyle="1" w:styleId="611D6D6AC6FA4ADC8213CC48946F2F0B">
    <w:name w:val="611D6D6AC6FA4ADC8213CC48946F2F0B"/>
  </w:style>
  <w:style w:type="paragraph" w:customStyle="1" w:styleId="BD5B187E1A0D4AF6A09A41F263DB9D4E">
    <w:name w:val="BD5B187E1A0D4AF6A09A41F263DB9D4E"/>
    <w:rsid w:val="00471B07"/>
  </w:style>
  <w:style w:type="paragraph" w:customStyle="1" w:styleId="18246DF834194370A13D9958AE1EA88A">
    <w:name w:val="18246DF834194370A13D9958AE1EA88A"/>
    <w:rsid w:val="00471B07"/>
  </w:style>
  <w:style w:type="paragraph" w:customStyle="1" w:styleId="4951D939168B48F79C2F9903905F43A5">
    <w:name w:val="4951D939168B48F79C2F9903905F43A5"/>
    <w:rsid w:val="00471B07"/>
  </w:style>
  <w:style w:type="paragraph" w:customStyle="1" w:styleId="72B8EEC5EA7E41AAAF3A6045D0803889">
    <w:name w:val="72B8EEC5EA7E41AAAF3A6045D0803889"/>
    <w:rsid w:val="00471B07"/>
  </w:style>
  <w:style w:type="paragraph" w:customStyle="1" w:styleId="C7215A5D3E9E4497B12882DFBD95CE50">
    <w:name w:val="C7215A5D3E9E4497B12882DFBD95CE50"/>
    <w:rsid w:val="00471B07"/>
  </w:style>
  <w:style w:type="paragraph" w:customStyle="1" w:styleId="FD8AFB93C19F4C98998168F26906F926">
    <w:name w:val="FD8AFB93C19F4C98998168F26906F926"/>
    <w:rsid w:val="00471B07"/>
  </w:style>
  <w:style w:type="paragraph" w:customStyle="1" w:styleId="1F50C789CF4C4FCDBCB03D3C7A03017E">
    <w:name w:val="1F50C789CF4C4FCDBCB03D3C7A03017E"/>
    <w:rsid w:val="00471B07"/>
  </w:style>
  <w:style w:type="paragraph" w:customStyle="1" w:styleId="B4551C6CF08F49D1A56CCE5BE3D8BB3D">
    <w:name w:val="B4551C6CF08F49D1A56CCE5BE3D8BB3D"/>
    <w:rsid w:val="00471B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4159 Herman Ave.</CompanyAddress>
  <CompanyPhone>616-530-7039</CompanyPhone>
  <CompanyFax/>
  <CompanyEmail>ruthaldrich1@gmail.com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Ruth Aldrich</dc:creator>
  <cp:keywords/>
  <cp:lastModifiedBy>Computer</cp:lastModifiedBy>
  <cp:revision>2</cp:revision>
  <dcterms:created xsi:type="dcterms:W3CDTF">2016-08-21T16:55:00Z</dcterms:created>
  <dcterms:modified xsi:type="dcterms:W3CDTF">2016-08-21T16:55:00Z</dcterms:modified>
  <cp:category>Wyoming, MI   49509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