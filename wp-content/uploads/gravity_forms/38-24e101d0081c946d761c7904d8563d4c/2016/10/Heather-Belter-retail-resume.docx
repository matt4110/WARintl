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17" w:rsidRDefault="00C6735B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090A5106BE6445A8A54553060A1EE23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449FE">
            <w:t>Heather Belter</w:t>
          </w:r>
        </w:sdtContent>
      </w:sdt>
    </w:p>
    <w:p w:rsidR="004B2817" w:rsidRDefault="00C6735B">
      <w:sdt>
        <w:sdtPr>
          <w:alias w:val="Address"/>
          <w:tag w:val=""/>
          <w:id w:val="-593780209"/>
          <w:placeholder>
            <w:docPart w:val="A2FD94108D8D4CB899C7D6E466075EB1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A449FE">
            <w:t xml:space="preserve">3075 </w:t>
          </w:r>
          <w:proofErr w:type="spellStart"/>
          <w:r w:rsidR="00A449FE">
            <w:t>Lowingwood</w:t>
          </w:r>
          <w:proofErr w:type="spellEnd"/>
          <w:r w:rsidR="00A449FE">
            <w:t xml:space="preserve"> Ct., Jenison, Michigan</w:t>
          </w:r>
        </w:sdtContent>
      </w:sdt>
      <w:r>
        <w:t> | </w:t>
      </w:r>
      <w:sdt>
        <w:sdtPr>
          <w:alias w:val="Telephone"/>
          <w:tag w:val=""/>
          <w:id w:val="-1416317146"/>
          <w:placeholder>
            <w:docPart w:val="299A4CA40F464576B8818F24A8102B4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449FE">
            <w:t>616-607-4580</w:t>
          </w:r>
        </w:sdtContent>
      </w:sdt>
      <w:r>
        <w:t> | </w:t>
      </w:r>
      <w:sdt>
        <w:sdtPr>
          <w:alias w:val="Email"/>
          <w:tag w:val=""/>
          <w:id w:val="-391963670"/>
          <w:placeholder>
            <w:docPart w:val="A0A3B556D7AF495DA933739685D4057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A449FE">
            <w:t>heather.l.belter@gmail.com</w:t>
          </w:r>
        </w:sdtContent>
      </w:sdt>
    </w:p>
    <w:p w:rsidR="004B2817" w:rsidRDefault="00C6735B">
      <w:pPr>
        <w:pStyle w:val="SectionHeading"/>
        <w:spacing w:before="720"/>
      </w:pPr>
      <w:r>
        <w:t>Objective</w:t>
      </w:r>
    </w:p>
    <w:p w:rsidR="004B2817" w:rsidRDefault="00A449FE">
      <w:pPr>
        <w:pStyle w:val="ListBullet"/>
      </w:pPr>
      <w:r>
        <w:t xml:space="preserve">Retail Store Manager with extensive knowledge of the fashion and retail industries, currently seeking a new and exciting opportunity.  Energetic, outgoing and driven to reach company goals.  Excellent communicator with 13+ years of experience working in a demanding environment as an associate, co-manager, and store manager.  </w:t>
      </w:r>
    </w:p>
    <w:p w:rsidR="004B2817" w:rsidRDefault="00C6735B">
      <w:pPr>
        <w:pStyle w:val="SectionHeading"/>
      </w:pPr>
      <w:r>
        <w:t>Education</w:t>
      </w:r>
    </w:p>
    <w:p w:rsidR="004B2817" w:rsidRDefault="00CA69E2">
      <w:pPr>
        <w:pStyle w:val="Subsection"/>
        <w:spacing w:before="100"/>
      </w:pPr>
      <w:r>
        <w:t>BSBA</w:t>
      </w:r>
      <w:r w:rsidR="00C6735B">
        <w:t> | </w:t>
      </w:r>
      <w:r>
        <w:t>December, 1999</w:t>
      </w:r>
      <w:r w:rsidR="00C6735B">
        <w:t> | </w:t>
      </w:r>
      <w:r>
        <w:t>Central Michigan university</w:t>
      </w:r>
    </w:p>
    <w:p w:rsidR="004B2817" w:rsidRDefault="00C6735B">
      <w:pPr>
        <w:pStyle w:val="ListBullet"/>
      </w:pPr>
      <w:r>
        <w:t xml:space="preserve">Major: </w:t>
      </w:r>
      <w:r w:rsidR="00CA69E2">
        <w:t>Management</w:t>
      </w:r>
    </w:p>
    <w:p w:rsidR="004B2817" w:rsidRDefault="00C6735B" w:rsidP="00CA69E2">
      <w:pPr>
        <w:pStyle w:val="ListBullet"/>
      </w:pPr>
      <w:r>
        <w:t xml:space="preserve">Minor: </w:t>
      </w:r>
      <w:r w:rsidR="00CA69E2">
        <w:t>Marketing</w:t>
      </w:r>
    </w:p>
    <w:p w:rsidR="004B2817" w:rsidRDefault="00C6735B">
      <w:pPr>
        <w:pStyle w:val="SectionHeading"/>
      </w:pPr>
      <w:r>
        <w:t>S</w:t>
      </w:r>
      <w:r>
        <w:t>kills &amp; Abilities</w:t>
      </w:r>
    </w:p>
    <w:p w:rsidR="004B2817" w:rsidRDefault="00C6735B">
      <w:pPr>
        <w:pStyle w:val="Subsection"/>
        <w:spacing w:before="100"/>
      </w:pPr>
      <w:r>
        <w:t>Management</w:t>
      </w:r>
    </w:p>
    <w:p w:rsidR="004B2817" w:rsidRDefault="00F53658">
      <w:pPr>
        <w:pStyle w:val="ListBullet"/>
      </w:pPr>
      <w:r>
        <w:t>Top Store Manager, February 2010</w:t>
      </w:r>
    </w:p>
    <w:p w:rsidR="00F53658" w:rsidRDefault="00F53658">
      <w:pPr>
        <w:pStyle w:val="ListBullet"/>
      </w:pPr>
      <w:r>
        <w:t>Apex Recipient 2011</w:t>
      </w:r>
    </w:p>
    <w:p w:rsidR="004C6619" w:rsidRDefault="004C6619">
      <w:pPr>
        <w:pStyle w:val="ListBullet"/>
      </w:pPr>
      <w:r>
        <w:t>Decreased associate turnover rate.</w:t>
      </w:r>
    </w:p>
    <w:p w:rsidR="004B2817" w:rsidRDefault="00C6735B">
      <w:pPr>
        <w:pStyle w:val="Subsection"/>
      </w:pPr>
      <w:r>
        <w:t>Sales</w:t>
      </w:r>
    </w:p>
    <w:p w:rsidR="004B2817" w:rsidRDefault="00F53658" w:rsidP="00F53658">
      <w:pPr>
        <w:pStyle w:val="ListBullet"/>
      </w:pPr>
      <w:r>
        <w:t>Generated additional revenue through skilled sale</w:t>
      </w:r>
      <w:r w:rsidR="0019551F">
        <w:t xml:space="preserve">s techniques </w:t>
      </w:r>
    </w:p>
    <w:p w:rsidR="004C6619" w:rsidRDefault="004C6619" w:rsidP="00F53658">
      <w:pPr>
        <w:pStyle w:val="ListBullet"/>
      </w:pPr>
      <w:r>
        <w:t>Increased men’s % business penetration from 17% to 30+%</w:t>
      </w:r>
    </w:p>
    <w:p w:rsidR="004B2817" w:rsidRDefault="00C6735B">
      <w:pPr>
        <w:pStyle w:val="Subsection"/>
      </w:pPr>
      <w:r>
        <w:t>C</w:t>
      </w:r>
      <w:r>
        <w:t>ommunication</w:t>
      </w:r>
    </w:p>
    <w:p w:rsidR="004B2817" w:rsidRDefault="00C6735B">
      <w:pPr>
        <w:pStyle w:val="ListBullet"/>
      </w:pPr>
      <w:r>
        <w:t xml:space="preserve"> </w:t>
      </w:r>
      <w:r w:rsidR="00F53658">
        <w:t>F</w:t>
      </w:r>
      <w:r w:rsidR="0019551F">
        <w:t>acilitated</w:t>
      </w:r>
      <w:r w:rsidR="00F53658">
        <w:t xml:space="preserve"> district and regional meetings and conferences calls. </w:t>
      </w:r>
    </w:p>
    <w:p w:rsidR="004C6619" w:rsidRDefault="00F53658" w:rsidP="004C6619">
      <w:pPr>
        <w:pStyle w:val="ListBullet"/>
      </w:pPr>
      <w:r>
        <w:t>Attended meetings and launches at home office</w:t>
      </w:r>
      <w:r w:rsidR="004C6619">
        <w:t xml:space="preserve"> and discussed business findings with executive leadership.</w:t>
      </w:r>
    </w:p>
    <w:p w:rsidR="004B2817" w:rsidRDefault="00C6735B" w:rsidP="004C6619">
      <w:pPr>
        <w:pStyle w:val="Subsection"/>
      </w:pPr>
      <w:r>
        <w:t>Leadership</w:t>
      </w:r>
    </w:p>
    <w:p w:rsidR="004C6619" w:rsidRDefault="004C6619">
      <w:pPr>
        <w:pStyle w:val="ListBullet"/>
      </w:pPr>
      <w:r>
        <w:t xml:space="preserve">Successfully launched Design Studio Initiative </w:t>
      </w:r>
    </w:p>
    <w:p w:rsidR="004C6619" w:rsidRDefault="004C6619">
      <w:pPr>
        <w:pStyle w:val="ListBullet"/>
      </w:pPr>
      <w:r>
        <w:t>Assisted in the successful development of company-wide automated replenishment program</w:t>
      </w:r>
    </w:p>
    <w:p w:rsidR="004C6619" w:rsidRDefault="004C6619" w:rsidP="004C6619">
      <w:pPr>
        <w:pStyle w:val="ListBullet"/>
        <w:numPr>
          <w:ilvl w:val="0"/>
          <w:numId w:val="0"/>
        </w:numPr>
        <w:ind w:left="144"/>
      </w:pPr>
    </w:p>
    <w:p w:rsidR="004B2817" w:rsidRDefault="00C6735B">
      <w:pPr>
        <w:pStyle w:val="SectionHeading"/>
      </w:pPr>
      <w:r>
        <w:t>Experience</w:t>
      </w:r>
    </w:p>
    <w:p w:rsidR="004C6619" w:rsidRDefault="00F53658" w:rsidP="004C6619">
      <w:pPr>
        <w:pStyle w:val="Subsection"/>
      </w:pPr>
      <w:r>
        <w:t>international relocation, Japan, March 2014-October 2015</w:t>
      </w:r>
    </w:p>
    <w:p w:rsidR="004C6619" w:rsidRDefault="0019551F" w:rsidP="004C6619">
      <w:pPr>
        <w:pStyle w:val="ListBullet"/>
        <w:numPr>
          <w:ilvl w:val="0"/>
          <w:numId w:val="0"/>
        </w:numPr>
        <w:ind w:left="144"/>
      </w:pPr>
      <w:r>
        <w:t>Living internationally broadened my world view and prospective, as well as recognize the importance of diversity.</w:t>
      </w:r>
    </w:p>
    <w:p w:rsidR="00F53658" w:rsidRPr="00F53658" w:rsidRDefault="00F53658" w:rsidP="00F53658">
      <w:pPr>
        <w:pStyle w:val="Subsection"/>
      </w:pPr>
    </w:p>
    <w:p w:rsidR="004B2817" w:rsidRDefault="00CA69E2">
      <w:pPr>
        <w:pStyle w:val="Subsection"/>
        <w:spacing w:before="100"/>
      </w:pPr>
      <w:r>
        <w:t>Store Manager</w:t>
      </w:r>
      <w:r w:rsidR="00C6735B">
        <w:t> | </w:t>
      </w:r>
      <w:r>
        <w:t>express</w:t>
      </w:r>
      <w:r w:rsidR="00C6735B">
        <w:t> | </w:t>
      </w:r>
      <w:r>
        <w:t>2003-3013</w:t>
      </w:r>
    </w:p>
    <w:p w:rsidR="004B2817" w:rsidRDefault="00CA69E2">
      <w:pPr>
        <w:pStyle w:val="ListBullet"/>
      </w:pPr>
      <w:r>
        <w:t>Present</w:t>
      </w:r>
      <w:r w:rsidR="00C0092E">
        <w:t>ed</w:t>
      </w:r>
      <w:r>
        <w:t xml:space="preserve"> business performance to district, regional and executive leadership.</w:t>
      </w:r>
    </w:p>
    <w:p w:rsidR="00CA69E2" w:rsidRDefault="00C0092E">
      <w:pPr>
        <w:pStyle w:val="ListBullet"/>
      </w:pPr>
      <w:r>
        <w:lastRenderedPageBreak/>
        <w:t>Challenged</w:t>
      </w:r>
      <w:r w:rsidR="00CA69E2">
        <w:t xml:space="preserve"> sto</w:t>
      </w:r>
      <w:r>
        <w:t>re team opportunities/leveraged</w:t>
      </w:r>
      <w:r w:rsidR="00CA69E2">
        <w:t xml:space="preserve"> team strengths to increase sales growth potential.</w:t>
      </w:r>
    </w:p>
    <w:p w:rsidR="00CA69E2" w:rsidRDefault="00C0092E">
      <w:pPr>
        <w:pStyle w:val="ListBullet"/>
      </w:pPr>
      <w:r>
        <w:t>Created</w:t>
      </w:r>
      <w:r w:rsidR="00CA69E2">
        <w:t xml:space="preserve"> and </w:t>
      </w:r>
      <w:r>
        <w:t>contributed</w:t>
      </w:r>
      <w:r w:rsidR="00CA69E2">
        <w:t xml:space="preserve"> to internal and district talent succession plan</w:t>
      </w:r>
      <w:r>
        <w:t>s</w:t>
      </w:r>
      <w:r w:rsidR="00CA69E2">
        <w:t>.</w:t>
      </w:r>
    </w:p>
    <w:p w:rsidR="00CA69E2" w:rsidRDefault="00CA69E2">
      <w:pPr>
        <w:pStyle w:val="ListBullet"/>
      </w:pPr>
      <w:r>
        <w:t>Manag</w:t>
      </w:r>
      <w:r w:rsidR="00C0092E">
        <w:t>ed</w:t>
      </w:r>
      <w:r>
        <w:t xml:space="preserve"> daily/quarterly/yearly</w:t>
      </w:r>
      <w:r w:rsidR="00C0092E">
        <w:t xml:space="preserve"> business plans set by corporate office and adjusted daily within the economic climate to achieve set goals.</w:t>
      </w:r>
    </w:p>
    <w:p w:rsidR="00C0092E" w:rsidRDefault="00C0092E">
      <w:pPr>
        <w:pStyle w:val="ListBullet"/>
      </w:pPr>
      <w:r>
        <w:t>Hired, trained and evaluated personnel in sales and project execution.</w:t>
      </w:r>
    </w:p>
    <w:p w:rsidR="00C0092E" w:rsidRDefault="00C0092E">
      <w:pPr>
        <w:pStyle w:val="ListBullet"/>
      </w:pPr>
      <w:r>
        <w:t>Conducted annual performance reviews.</w:t>
      </w:r>
    </w:p>
    <w:sdt>
      <w:sdtPr>
        <w:rPr>
          <w:b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caps w:val="0"/>
              <w:color w:val="404040" w:themeColor="text1" w:themeTint="BF"/>
            </w:rPr>
            <w:id w:val="-1773932447"/>
            <w:placeholder>
              <w:docPart w:val="E79196ACD23F4587B378A43555D11A0E"/>
            </w:placeholder>
            <w15:repeatingSectionItem/>
          </w:sdtPr>
          <w:sdtEndPr/>
          <w:sdtContent>
            <w:p w:rsidR="004B2817" w:rsidRDefault="00C0092E">
              <w:pPr>
                <w:pStyle w:val="Subsection"/>
              </w:pPr>
              <w:r>
                <w:t>co-manager</w:t>
              </w:r>
              <w:r w:rsidR="00C6735B">
                <w:t> | </w:t>
              </w:r>
              <w:r>
                <w:t>express</w:t>
              </w:r>
              <w:r w:rsidR="00C6735B">
                <w:t> | </w:t>
              </w:r>
              <w:r>
                <w:t>2000-2003</w:t>
              </w:r>
            </w:p>
            <w:p w:rsidR="00C0092E" w:rsidRDefault="00C0092E">
              <w:pPr>
                <w:pStyle w:val="ListBullet"/>
              </w:pPr>
              <w:r>
                <w:t>Planned and executed visual presentation.</w:t>
              </w:r>
            </w:p>
            <w:p w:rsidR="00C0092E" w:rsidRDefault="00C0092E">
              <w:pPr>
                <w:pStyle w:val="ListBullet"/>
                <w:rPr>
                  <w:bCs/>
                </w:rPr>
              </w:pPr>
              <w:r>
                <w:rPr>
                  <w:bCs/>
                </w:rPr>
                <w:t>Assisted store manager with the hiring process, including interviewing, onboarding, and continuing education.</w:t>
              </w:r>
            </w:p>
            <w:p w:rsidR="00C0092E" w:rsidRDefault="00C0092E">
              <w:pPr>
                <w:pStyle w:val="ListBullet"/>
                <w:rPr>
                  <w:bCs/>
                </w:rPr>
              </w:pPr>
              <w:r>
                <w:rPr>
                  <w:bCs/>
                </w:rPr>
                <w:t>Managed associate relations and strengthened retention.</w:t>
              </w:r>
            </w:p>
            <w:p w:rsidR="0019551F" w:rsidRDefault="00C0092E">
              <w:pPr>
                <w:pStyle w:val="ListBullet"/>
                <w:rPr>
                  <w:bCs/>
                </w:rPr>
              </w:pPr>
              <w:r>
                <w:rPr>
                  <w:bCs/>
                </w:rPr>
                <w:t>Created a positive customer experience.</w:t>
              </w:r>
            </w:p>
            <w:p w:rsidR="00C0092E" w:rsidRDefault="00C6735B" w:rsidP="0019551F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bCs/>
                </w:rPr>
              </w:pPr>
            </w:p>
            <w:bookmarkStart w:id="0" w:name="_GoBack" w:displacedByCustomXml="next"/>
            <w:bookmarkEnd w:id="0" w:displacedByCustomXml="next"/>
          </w:sdtContent>
        </w:sdt>
      </w:sdtContent>
    </w:sdt>
    <w:p w:rsidR="004B2817" w:rsidRDefault="004B2817" w:rsidP="00C0092E">
      <w:pPr>
        <w:pStyle w:val="ListBullet"/>
        <w:numPr>
          <w:ilvl w:val="0"/>
          <w:numId w:val="0"/>
        </w:numPr>
      </w:pPr>
    </w:p>
    <w:sectPr w:rsidR="004B2817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35B" w:rsidRDefault="00C6735B">
      <w:pPr>
        <w:spacing w:after="0"/>
      </w:pPr>
      <w:r>
        <w:separator/>
      </w:r>
    </w:p>
  </w:endnote>
  <w:endnote w:type="continuationSeparator" w:id="0">
    <w:p w:rsidR="00C6735B" w:rsidRDefault="00C673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817" w:rsidRDefault="00C6735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9551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35B" w:rsidRDefault="00C6735B">
      <w:pPr>
        <w:spacing w:after="0"/>
      </w:pPr>
      <w:r>
        <w:separator/>
      </w:r>
    </w:p>
  </w:footnote>
  <w:footnote w:type="continuationSeparator" w:id="0">
    <w:p w:rsidR="00C6735B" w:rsidRDefault="00C673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FE"/>
    <w:rsid w:val="0019551F"/>
    <w:rsid w:val="004B2817"/>
    <w:rsid w:val="004C6619"/>
    <w:rsid w:val="00A449FE"/>
    <w:rsid w:val="00C0092E"/>
    <w:rsid w:val="00C6735B"/>
    <w:rsid w:val="00CA69E2"/>
    <w:rsid w:val="00F5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E00E"/>
  <w15:chartTrackingRefBased/>
  <w15:docId w15:val="{7D36593E-AA9E-4BC2-A47B-FEF17A75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ther.belterlaptop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0A5106BE6445A8A54553060A1EE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616DB-C408-4EBB-B706-19913E118325}"/>
      </w:docPartPr>
      <w:docPartBody>
        <w:p w:rsidR="00000000" w:rsidRDefault="00F80E92">
          <w:pPr>
            <w:pStyle w:val="090A5106BE6445A8A54553060A1EE23B"/>
          </w:pPr>
          <w:r>
            <w:t>[Your Name]</w:t>
          </w:r>
        </w:p>
      </w:docPartBody>
    </w:docPart>
    <w:docPart>
      <w:docPartPr>
        <w:name w:val="A2FD94108D8D4CB899C7D6E466075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3C5D0-4766-4A18-A61A-EE871727D0C6}"/>
      </w:docPartPr>
      <w:docPartBody>
        <w:p w:rsidR="00000000" w:rsidRDefault="00F80E92">
          <w:pPr>
            <w:pStyle w:val="A2FD94108D8D4CB899C7D6E466075EB1"/>
          </w:pPr>
          <w:r>
            <w:t>[Address, City, ST  ZIP Code]</w:t>
          </w:r>
        </w:p>
      </w:docPartBody>
    </w:docPart>
    <w:docPart>
      <w:docPartPr>
        <w:name w:val="299A4CA40F464576B8818F24A8102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E0CBD-B73C-43FA-9A46-B62F52B77B0D}"/>
      </w:docPartPr>
      <w:docPartBody>
        <w:p w:rsidR="00000000" w:rsidRDefault="00F80E92">
          <w:pPr>
            <w:pStyle w:val="299A4CA40F464576B8818F24A8102B43"/>
          </w:pPr>
          <w:r>
            <w:t>[Telephone]</w:t>
          </w:r>
        </w:p>
      </w:docPartBody>
    </w:docPart>
    <w:docPart>
      <w:docPartPr>
        <w:name w:val="A0A3B556D7AF495DA933739685D40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33D23-973C-4F2A-840E-BFFB21CE2C43}"/>
      </w:docPartPr>
      <w:docPartBody>
        <w:p w:rsidR="00000000" w:rsidRDefault="00F80E92">
          <w:pPr>
            <w:pStyle w:val="A0A3B556D7AF495DA933739685D40577"/>
          </w:pPr>
          <w:r>
            <w:t>[Email]</w:t>
          </w:r>
        </w:p>
      </w:docPartBody>
    </w:docPart>
    <w:docPart>
      <w:docPartPr>
        <w:name w:val="E79196ACD23F4587B378A43555D11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7095E-2F0D-4502-8B32-7AB65CEAA6B1}"/>
      </w:docPartPr>
      <w:docPartBody>
        <w:p w:rsidR="00000000" w:rsidRDefault="00F80E92">
          <w:pPr>
            <w:pStyle w:val="E79196ACD23F4587B378A43555D11A0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92"/>
    <w:rsid w:val="00F8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0A5106BE6445A8A54553060A1EE23B">
    <w:name w:val="090A5106BE6445A8A54553060A1EE23B"/>
  </w:style>
  <w:style w:type="paragraph" w:customStyle="1" w:styleId="A2FD94108D8D4CB899C7D6E466075EB1">
    <w:name w:val="A2FD94108D8D4CB899C7D6E466075EB1"/>
  </w:style>
  <w:style w:type="paragraph" w:customStyle="1" w:styleId="299A4CA40F464576B8818F24A8102B43">
    <w:name w:val="299A4CA40F464576B8818F24A8102B43"/>
  </w:style>
  <w:style w:type="paragraph" w:customStyle="1" w:styleId="A0A3B556D7AF495DA933739685D40577">
    <w:name w:val="A0A3B556D7AF495DA933739685D40577"/>
  </w:style>
  <w:style w:type="paragraph" w:customStyle="1" w:styleId="9F15D498131E485EB977535E83825D2A">
    <w:name w:val="9F15D498131E485EB977535E83825D2A"/>
  </w:style>
  <w:style w:type="paragraph" w:customStyle="1" w:styleId="DCEF552962034A2A9FAA4A66A215DAAC">
    <w:name w:val="DCEF552962034A2A9FAA4A66A215DAAC"/>
  </w:style>
  <w:style w:type="paragraph" w:customStyle="1" w:styleId="908946FBBA754A5883990326995B2F38">
    <w:name w:val="908946FBBA754A5883990326995B2F38"/>
  </w:style>
  <w:style w:type="paragraph" w:customStyle="1" w:styleId="8EF4A19AD4724CA0AE23ED72493AFDD5">
    <w:name w:val="8EF4A19AD4724CA0AE23ED72493AFDD5"/>
  </w:style>
  <w:style w:type="paragraph" w:customStyle="1" w:styleId="66B82F18D2E74ED18C9816840DC3DC28">
    <w:name w:val="66B82F18D2E74ED18C9816840DC3DC2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9196ACD23F4587B378A43555D11A0E">
    <w:name w:val="E79196ACD23F4587B378A43555D11A0E"/>
  </w:style>
  <w:style w:type="paragraph" w:customStyle="1" w:styleId="EB4F78D4D6AB4DCF9317A18B9C5C7DDF">
    <w:name w:val="EB4F78D4D6AB4DCF9317A18B9C5C7DDF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FC27842C61504CE28BCDA447AB5EFA00">
    <w:name w:val="FC27842C61504CE28BCDA447AB5EFA00"/>
  </w:style>
  <w:style w:type="paragraph" w:customStyle="1" w:styleId="4F6504657BA74DCCAB90E95542A51547">
    <w:name w:val="4F6504657BA74DCCAB90E95542A51547"/>
  </w:style>
  <w:style w:type="paragraph" w:customStyle="1" w:styleId="EB270136376B473AA91E8AACB1F41B3C">
    <w:name w:val="EB270136376B473AA91E8AACB1F41B3C"/>
  </w:style>
  <w:style w:type="paragraph" w:customStyle="1" w:styleId="E9445F4544E4471C803A5F9A9AA97E93">
    <w:name w:val="E9445F4544E4471C803A5F9A9AA97E93"/>
  </w:style>
  <w:style w:type="paragraph" w:customStyle="1" w:styleId="2F4C09CD89504E8FACC0268E2C9A14DF">
    <w:name w:val="2F4C09CD89504E8FACC0268E2C9A14DF"/>
  </w:style>
  <w:style w:type="paragraph" w:customStyle="1" w:styleId="E3694403797545CD9BD3338B125539D1">
    <w:name w:val="E3694403797545CD9BD3338B125539D1"/>
  </w:style>
  <w:style w:type="paragraph" w:customStyle="1" w:styleId="D695A2E8D71D40979C4FBF69E2CF33BA">
    <w:name w:val="D695A2E8D71D40979C4FBF69E2CF33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3075 Lowingwood Ct., Jenison, Michigan</CompanyAddress>
  <CompanyPhone>616-607-4580</CompanyPhone>
  <CompanyFax/>
  <CompanyEmail>heather.l.belter@gmail.com</CompanyEmail>
</CoverPageProperti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Heather Belter</dc:creator>
  <cp:keywords/>
  <cp:lastModifiedBy>Heather</cp:lastModifiedBy>
  <cp:revision>1</cp:revision>
  <dcterms:created xsi:type="dcterms:W3CDTF">2016-04-07T13:31:00Z</dcterms:created>
  <dcterms:modified xsi:type="dcterms:W3CDTF">2016-04-07T14:31:00Z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